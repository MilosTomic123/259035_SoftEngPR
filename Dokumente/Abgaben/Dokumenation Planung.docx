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084606" w:rsidRPr="00983255" w:rsidRDefault="00CC675D" w:rsidP="00420A85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6FECA3D" wp14:editId="67A15C40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152400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75D" w:rsidRDefault="00CC675D" w:rsidP="00CC675D">
                            <w:pPr>
                              <w:pStyle w:val="UntertitelDeckblatt"/>
                            </w:pPr>
                            <w:r w:rsidRPr="00CC675D">
                              <w:rPr>
                                <w:sz w:val="36"/>
                              </w:rPr>
                              <w:t>Abgabe</w:t>
                            </w:r>
                            <w:r>
                              <w:t>:</w:t>
                            </w:r>
                          </w:p>
                          <w:p w:rsidR="00CC675D" w:rsidRDefault="00CC675D" w:rsidP="00CC675D">
                            <w:pPr>
                              <w:pStyle w:val="UntertitelDeckblatt"/>
                            </w:pPr>
                            <w:r>
                              <w:t>2018-03-19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ECA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120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" filled="f" stroked="f">
                <v:textbox>
                  <w:txbxContent>
                    <w:p w:rsidR="00CC675D" w:rsidRDefault="00CC675D" w:rsidP="00CC675D">
                      <w:pPr>
                        <w:pStyle w:val="UntertitelDeckblatt"/>
                      </w:pPr>
                      <w:r w:rsidRPr="00CC675D">
                        <w:rPr>
                          <w:sz w:val="36"/>
                        </w:rPr>
                        <w:t>Abgabe</w:t>
                      </w:r>
                      <w:r>
                        <w:t>:</w:t>
                      </w:r>
                    </w:p>
                    <w:p w:rsidR="00CC675D" w:rsidRDefault="00CC675D" w:rsidP="00CC675D">
                      <w:pPr>
                        <w:pStyle w:val="UntertitelDeckblatt"/>
                      </w:pPr>
                      <w:r>
                        <w:t>2018-03-19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C178878" wp14:editId="5EA1AD20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8878" id="_x0000_s1027" type="#_x0000_t202" style="position:absolute;margin-left:-22.95pt;margin-top:229.5pt;width:399pt;height:15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EE4CEE" w:rsidRDefault="00EE4CEE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7D10312B" wp14:editId="713B3514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p w:rsidR="00325F13" w:rsidRDefault="00325F13" w:rsidP="009D3BCE">
      <w:pPr>
        <w:pStyle w:val="Inhaltsverzeichnisberschrift"/>
      </w:pPr>
      <w:r>
        <w:lastRenderedPageBreak/>
        <w:t>Inhaltsverzeichnis</w:t>
      </w:r>
    </w:p>
    <w:p w:rsidR="003E237C" w:rsidRDefault="00525ACA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r w:rsidRPr="009D3BCE">
        <w:rPr>
          <w:sz w:val="24"/>
          <w:szCs w:val="24"/>
        </w:rPr>
        <w:fldChar w:fldCharType="begin"/>
      </w:r>
      <w:r w:rsidR="005C0082" w:rsidRPr="009D3BCE">
        <w:rPr>
          <w:sz w:val="24"/>
          <w:szCs w:val="24"/>
        </w:rPr>
        <w:instrText xml:space="preserve"> TOC \o "1-5" \h \z \u </w:instrText>
      </w:r>
      <w:r w:rsidRPr="009D3BCE">
        <w:rPr>
          <w:sz w:val="24"/>
          <w:szCs w:val="24"/>
        </w:rPr>
        <w:fldChar w:fldCharType="separate"/>
      </w:r>
      <w:hyperlink w:anchor="_Toc509254832" w:history="1">
        <w:r w:rsidR="003E237C" w:rsidRPr="0091195B">
          <w:rPr>
            <w:rStyle w:val="Hyperlink"/>
            <w:noProof/>
          </w:rPr>
          <w:t>1.</w:t>
        </w:r>
        <w:r w:rsidR="003E237C">
          <w:rPr>
            <w:rFonts w:asciiTheme="minorHAnsi" w:eastAsiaTheme="minorEastAsia" w:hAnsiTheme="minorHAnsi"/>
            <w:noProof/>
            <w:lang w:eastAsia="de-AT"/>
          </w:rPr>
          <w:tab/>
        </w:r>
        <w:r w:rsidR="003E237C" w:rsidRPr="0091195B">
          <w:rPr>
            <w:rStyle w:val="Hyperlink"/>
            <w:noProof/>
          </w:rPr>
          <w:t>Teammitglieder</w:t>
        </w:r>
        <w:r w:rsidR="003E237C">
          <w:rPr>
            <w:noProof/>
            <w:webHidden/>
          </w:rPr>
          <w:tab/>
        </w:r>
        <w:r w:rsidR="003E237C">
          <w:rPr>
            <w:noProof/>
            <w:webHidden/>
          </w:rPr>
          <w:fldChar w:fldCharType="begin"/>
        </w:r>
        <w:r w:rsidR="003E237C">
          <w:rPr>
            <w:noProof/>
            <w:webHidden/>
          </w:rPr>
          <w:instrText xml:space="preserve"> PAGEREF _Toc509254832 \h </w:instrText>
        </w:r>
        <w:r w:rsidR="003E237C">
          <w:rPr>
            <w:noProof/>
            <w:webHidden/>
          </w:rPr>
        </w:r>
        <w:r w:rsidR="003E237C">
          <w:rPr>
            <w:noProof/>
            <w:webHidden/>
          </w:rPr>
          <w:fldChar w:fldCharType="separate"/>
        </w:r>
        <w:r w:rsidR="003E237C">
          <w:rPr>
            <w:noProof/>
            <w:webHidden/>
          </w:rPr>
          <w:t>3</w:t>
        </w:r>
        <w:r w:rsidR="003E237C"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3" w:history="1">
        <w:r w:rsidRPr="0091195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4" w:history="1">
        <w:r w:rsidRPr="0091195B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Verantwortungsbereiche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5" w:history="1">
        <w:r w:rsidRPr="0091195B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Planung und 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6" w:history="1">
        <w:r w:rsidRPr="0091195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Infrastruktur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37" w:history="1">
        <w:r w:rsidRPr="0091195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8" w:history="1">
        <w:r w:rsidRPr="0091195B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Projekte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39" w:history="1">
        <w:r w:rsidRPr="0091195B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Aufgabenbereiche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0" w:history="1">
        <w:r w:rsidRPr="0091195B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1" w:history="1">
        <w:r w:rsidRPr="0091195B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Personen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2"/>
        <w:tabs>
          <w:tab w:val="left" w:pos="1100"/>
        </w:tabs>
        <w:rPr>
          <w:rFonts w:asciiTheme="minorHAnsi" w:eastAsiaTheme="minorEastAsia" w:hAnsiTheme="minorHAnsi"/>
          <w:noProof/>
          <w:lang w:eastAsia="de-AT"/>
        </w:rPr>
      </w:pPr>
      <w:hyperlink w:anchor="_Toc509254842" w:history="1">
        <w:r w:rsidRPr="0091195B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Sonstiges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43" w:history="1">
        <w:r w:rsidRPr="0091195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noProof/>
          </w:rPr>
          <w:t>Funktionsbereiche &amp; 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237C" w:rsidRDefault="003E237C">
      <w:pPr>
        <w:pStyle w:val="Verzeichnis1"/>
        <w:rPr>
          <w:rFonts w:asciiTheme="minorHAnsi" w:eastAsiaTheme="minorEastAsia" w:hAnsiTheme="minorHAnsi"/>
          <w:noProof/>
          <w:lang w:eastAsia="de-AT"/>
        </w:rPr>
      </w:pPr>
      <w:hyperlink w:anchor="_Toc509254844" w:history="1">
        <w:r w:rsidRPr="0091195B">
          <w:rPr>
            <w:rStyle w:val="Hyperlink"/>
            <w:rFonts w:eastAsia="Times New Roman"/>
            <w:noProof/>
          </w:rPr>
          <w:t>6.</w:t>
        </w:r>
        <w:r>
          <w:rPr>
            <w:rFonts w:asciiTheme="minorHAnsi" w:eastAsiaTheme="minorEastAsia" w:hAnsiTheme="minorHAnsi"/>
            <w:noProof/>
            <w:lang w:eastAsia="de-AT"/>
          </w:rPr>
          <w:tab/>
        </w:r>
        <w:r w:rsidRPr="0091195B">
          <w:rPr>
            <w:rStyle w:val="Hyperlink"/>
            <w:rFonts w:eastAsia="Times New Roman"/>
            <w:noProof/>
          </w:rPr>
          <w:t>Zugangsdaten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_Toc509254844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E4CEE" w:rsidRDefault="00525ACA" w:rsidP="00743AB2">
      <w:pPr>
        <w:rPr>
          <w:sz w:val="24"/>
          <w:szCs w:val="24"/>
        </w:rPr>
      </w:pPr>
      <w:r w:rsidRPr="009D3BCE">
        <w:rPr>
          <w:sz w:val="24"/>
          <w:szCs w:val="24"/>
        </w:rPr>
        <w:fldChar w:fldCharType="end"/>
      </w:r>
    </w:p>
    <w:p w:rsidR="00EE4CEE" w:rsidRDefault="00EE4CE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35574" w:rsidRDefault="00EE4CEE" w:rsidP="009D3BCE">
      <w:pPr>
        <w:pStyle w:val="berschrift1"/>
      </w:pPr>
      <w:bookmarkStart w:id="0" w:name="_Toc509254832"/>
      <w:r>
        <w:lastRenderedPageBreak/>
        <w:t>Teammitglieder</w:t>
      </w:r>
      <w:bookmarkEnd w:id="0"/>
    </w:p>
    <w:p w:rsidR="00EE4CEE" w:rsidRDefault="00EE4CEE" w:rsidP="00EE4CEE">
      <w:r>
        <w:t xml:space="preserve">Unser Projektteam, Gruppe 3, setzt sich </w:t>
      </w:r>
      <w:proofErr w:type="gramStart"/>
      <w:r>
        <w:t>aus folgenden</w:t>
      </w:r>
      <w:proofErr w:type="gramEnd"/>
      <w:r>
        <w:t xml:space="preserve"> Personen zusammen aus: </w:t>
      </w:r>
    </w:p>
    <w:p w:rsidR="00EE4CEE" w:rsidRDefault="00EE4CEE" w:rsidP="00EE4CEE"/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Andrea </w:t>
      </w:r>
      <w:proofErr w:type="spellStart"/>
      <w:r w:rsidRPr="00EE4CEE">
        <w:rPr>
          <w:b/>
        </w:rPr>
        <w:t>Aistleithner</w:t>
      </w:r>
      <w:proofErr w:type="spellEnd"/>
    </w:p>
    <w:p w:rsidR="00EE4CEE" w:rsidRDefault="00EE4CEE" w:rsidP="00EE4CEE">
      <w:pPr>
        <w:pStyle w:val="Listenabsatz"/>
        <w:ind w:left="360"/>
      </w:pPr>
      <w:r w:rsidRPr="007964ED">
        <w:t>K01607605</w:t>
      </w:r>
    </w:p>
    <w:p w:rsidR="00EE4CEE" w:rsidRDefault="00EE4CEE" w:rsidP="00EE4CEE">
      <w:pPr>
        <w:pStyle w:val="Listenabsatz"/>
        <w:ind w:left="360"/>
      </w:pPr>
      <w:r w:rsidRPr="007964ED">
        <w:t>aistleithner.andrea97@gmx.at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Maja </w:t>
      </w:r>
      <w:proofErr w:type="spellStart"/>
      <w:r w:rsidRPr="00EE4CEE">
        <w:rPr>
          <w:b/>
        </w:rPr>
        <w:t>Dusanic</w:t>
      </w:r>
      <w:proofErr w:type="spellEnd"/>
      <w:r w:rsidRPr="00EE4CEE">
        <w:rPr>
          <w:b/>
        </w:rPr>
        <w:t xml:space="preserve"> </w:t>
      </w:r>
    </w:p>
    <w:p w:rsidR="00EE4CEE" w:rsidRPr="007964ED" w:rsidRDefault="00EE4CEE" w:rsidP="00EE4CEE">
      <w:pPr>
        <w:pStyle w:val="Listenabsatz"/>
        <w:ind w:left="360"/>
      </w:pPr>
      <w:r w:rsidRPr="007964ED">
        <w:t>K01256561</w:t>
      </w:r>
    </w:p>
    <w:p w:rsidR="00EE4CEE" w:rsidRDefault="00EE4CEE" w:rsidP="00EE4CEE">
      <w:pPr>
        <w:pStyle w:val="Listenabsatz"/>
        <w:ind w:left="360"/>
      </w:pPr>
      <w:r w:rsidRPr="007964ED">
        <w:t>majadusanic@gmail.com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Christoph Huber </w:t>
      </w:r>
    </w:p>
    <w:p w:rsidR="00EE4CEE" w:rsidRDefault="00EE4CEE" w:rsidP="00EE4CEE">
      <w:pPr>
        <w:pStyle w:val="Listenabsatz"/>
        <w:ind w:left="360"/>
      </w:pPr>
      <w:r w:rsidRPr="007964ED">
        <w:t>K01556377</w:t>
      </w:r>
    </w:p>
    <w:p w:rsidR="00EE4CEE" w:rsidRDefault="00EE4CEE" w:rsidP="00EE4CEE">
      <w:pPr>
        <w:pStyle w:val="Listenabsatz"/>
        <w:ind w:left="360"/>
      </w:pPr>
      <w:r w:rsidRPr="007964ED">
        <w:t>christoph.huber91@gmail.com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Alexander </w:t>
      </w:r>
      <w:proofErr w:type="spellStart"/>
      <w:r w:rsidRPr="00EE4CEE">
        <w:rPr>
          <w:b/>
        </w:rPr>
        <w:t>Teuchtmann</w:t>
      </w:r>
      <w:proofErr w:type="spellEnd"/>
      <w:r w:rsidRPr="00EE4CEE">
        <w:rPr>
          <w:b/>
        </w:rPr>
        <w:t xml:space="preserve"> </w:t>
      </w:r>
    </w:p>
    <w:p w:rsidR="00EE4CEE" w:rsidRDefault="00EE4CEE" w:rsidP="00EE4CEE">
      <w:pPr>
        <w:pStyle w:val="Listenabsatz"/>
        <w:ind w:left="360"/>
      </w:pPr>
      <w:r w:rsidRPr="007964ED">
        <w:t>K01356577</w:t>
      </w:r>
    </w:p>
    <w:p w:rsidR="00EE4CEE" w:rsidRDefault="00EE4CEE" w:rsidP="00EE4CEE">
      <w:pPr>
        <w:pStyle w:val="Listenabsatz"/>
        <w:ind w:left="360"/>
      </w:pPr>
      <w:r w:rsidRPr="007964ED">
        <w:t>a.teuchtmann@alteutech.at</w:t>
      </w:r>
    </w:p>
    <w:p w:rsidR="00EE4CEE" w:rsidRPr="007964ED" w:rsidRDefault="00EE4CEE" w:rsidP="00EE4CEE">
      <w:pPr>
        <w:pStyle w:val="Listenabsatz"/>
        <w:ind w:left="360"/>
      </w:pPr>
    </w:p>
    <w:p w:rsidR="00EE4CEE" w:rsidRPr="00EE4CEE" w:rsidRDefault="00EE4CEE" w:rsidP="00EE4CEE">
      <w:pPr>
        <w:pStyle w:val="Listenabsatz"/>
        <w:numPr>
          <w:ilvl w:val="0"/>
          <w:numId w:val="34"/>
        </w:numPr>
        <w:spacing w:after="160" w:line="259" w:lineRule="auto"/>
        <w:rPr>
          <w:b/>
        </w:rPr>
      </w:pPr>
      <w:r w:rsidRPr="00EE4CEE">
        <w:rPr>
          <w:b/>
        </w:rPr>
        <w:t xml:space="preserve">Milos Tomic </w:t>
      </w:r>
    </w:p>
    <w:p w:rsidR="00EE4CEE" w:rsidRDefault="00EE4CEE" w:rsidP="00EE4CEE">
      <w:pPr>
        <w:pStyle w:val="Listenabsatz"/>
        <w:ind w:left="360"/>
      </w:pPr>
      <w:r w:rsidRPr="007964ED">
        <w:t>K01356229</w:t>
      </w:r>
    </w:p>
    <w:p w:rsidR="00EE4CEE" w:rsidRPr="007964ED" w:rsidRDefault="00EE4CEE" w:rsidP="00EE4CEE">
      <w:pPr>
        <w:pStyle w:val="Listenabsatz"/>
        <w:ind w:left="360"/>
      </w:pPr>
      <w:r w:rsidRPr="007964ED">
        <w:t>tomicmilos94@yahoo.at</w:t>
      </w:r>
    </w:p>
    <w:p w:rsidR="00EE4CEE" w:rsidRPr="00EE4CEE" w:rsidRDefault="00EE4CEE" w:rsidP="00EE4CEE"/>
    <w:p w:rsidR="00EE4CEE" w:rsidRDefault="00EE4CEE" w:rsidP="00EE4CEE">
      <w:pPr>
        <w:pStyle w:val="berschrift1"/>
      </w:pPr>
      <w:bookmarkStart w:id="1" w:name="_Toc509254833"/>
      <w:r>
        <w:t>Organisation</w:t>
      </w:r>
      <w:bookmarkEnd w:id="1"/>
    </w:p>
    <w:p w:rsidR="00EE4CEE" w:rsidRDefault="00EE4CEE" w:rsidP="00EE4CEE">
      <w:pPr>
        <w:pStyle w:val="berschrift2"/>
      </w:pPr>
      <w:bookmarkStart w:id="2" w:name="_Toc509254834"/>
      <w:r>
        <w:t>Verantwortungsbereiche</w:t>
      </w:r>
      <w:bookmarkEnd w:id="2"/>
    </w:p>
    <w:p w:rsidR="00EE4CEE" w:rsidRDefault="00EE4CEE" w:rsidP="00EE4CEE">
      <w:r>
        <w:t xml:space="preserve">Die Verantwortungsbereiche innerhalb des Teams wurden wie folgt aufgeteilt: </w:t>
      </w:r>
    </w:p>
    <w:p w:rsidR="00EE4CEE" w:rsidRDefault="00EE4CEE" w:rsidP="00EE4CEE"/>
    <w:p w:rsidR="00EE4CEE" w:rsidRDefault="00EE4CEE" w:rsidP="00EE4CEE">
      <w:r>
        <w:t xml:space="preserve">Das </w:t>
      </w:r>
      <w:proofErr w:type="spellStart"/>
      <w:r w:rsidRPr="00EE4CEE">
        <w:rPr>
          <w:b/>
        </w:rPr>
        <w:t>Requierements</w:t>
      </w:r>
      <w:proofErr w:type="spellEnd"/>
      <w:r w:rsidRPr="00EE4CEE">
        <w:rPr>
          <w:b/>
        </w:rPr>
        <w:t xml:space="preserve"> – und </w:t>
      </w:r>
      <w:proofErr w:type="spellStart"/>
      <w:r w:rsidRPr="00EE4CEE">
        <w:rPr>
          <w:b/>
        </w:rPr>
        <w:t>Issue</w:t>
      </w:r>
      <w:proofErr w:type="spellEnd"/>
      <w:r w:rsidRPr="00EE4CEE">
        <w:rPr>
          <w:b/>
        </w:rPr>
        <w:t xml:space="preserve"> Management</w:t>
      </w:r>
      <w:r>
        <w:t xml:space="preserve"> sowie die </w:t>
      </w:r>
      <w:r w:rsidRPr="00EE4CEE">
        <w:rPr>
          <w:b/>
        </w:rPr>
        <w:t>Planung</w:t>
      </w:r>
      <w:r>
        <w:t xml:space="preserve"> wird von Christoph Huber übernommen. </w:t>
      </w:r>
    </w:p>
    <w:p w:rsidR="00EE4CEE" w:rsidRDefault="00EE4CEE" w:rsidP="00EE4CEE">
      <w:r w:rsidRPr="00EE4CEE">
        <w:rPr>
          <w:b/>
        </w:rPr>
        <w:t>Source Code Repository</w:t>
      </w:r>
      <w:r>
        <w:t xml:space="preserve"> liegt in der Verantwortung von Maja </w:t>
      </w:r>
      <w:proofErr w:type="spellStart"/>
      <w:r>
        <w:t>Dusanic</w:t>
      </w:r>
      <w:proofErr w:type="spellEnd"/>
      <w:r>
        <w:t xml:space="preserve">. </w:t>
      </w:r>
    </w:p>
    <w:p w:rsidR="00EE4CEE" w:rsidRDefault="00EE4CEE" w:rsidP="00EE4CEE">
      <w:r>
        <w:t xml:space="preserve">Für die </w:t>
      </w:r>
      <w:r w:rsidRPr="00EE4CEE">
        <w:rPr>
          <w:b/>
        </w:rPr>
        <w:t>Qualität</w:t>
      </w:r>
      <w:r>
        <w:t xml:space="preserve"> ist Milos Tomic zuständig. </w:t>
      </w:r>
    </w:p>
    <w:p w:rsidR="00EE4CEE" w:rsidRDefault="00EE4CEE" w:rsidP="00EE4CEE">
      <w:r>
        <w:t xml:space="preserve">Das </w:t>
      </w:r>
      <w:r w:rsidRPr="00EE4CEE">
        <w:rPr>
          <w:b/>
        </w:rPr>
        <w:t>Testen</w:t>
      </w:r>
      <w:r>
        <w:t xml:space="preserve"> wird übernommen von Andrea </w:t>
      </w:r>
      <w:proofErr w:type="spellStart"/>
      <w:r>
        <w:t>Aistleithner</w:t>
      </w:r>
      <w:proofErr w:type="spellEnd"/>
      <w:r>
        <w:t>.</w:t>
      </w:r>
    </w:p>
    <w:p w:rsidR="00EE4CEE" w:rsidRDefault="00EE4CEE" w:rsidP="00EE4CEE">
      <w:r>
        <w:t xml:space="preserve">Die </w:t>
      </w:r>
      <w:r w:rsidRPr="00EE4CEE">
        <w:rPr>
          <w:b/>
        </w:rPr>
        <w:t>Architektur und Dokumentation</w:t>
      </w:r>
      <w:r>
        <w:t xml:space="preserve"> liegt in der Verantwortung von Alexander </w:t>
      </w:r>
      <w:proofErr w:type="spellStart"/>
      <w:r>
        <w:t>Teuchtmann</w:t>
      </w:r>
      <w:proofErr w:type="spellEnd"/>
      <w:r>
        <w:t xml:space="preserve">. </w:t>
      </w:r>
    </w:p>
    <w:p w:rsidR="00EE4CEE" w:rsidRDefault="00EE4CEE" w:rsidP="00EE4CEE"/>
    <w:p w:rsidR="00EE4CEE" w:rsidRDefault="00EE4CEE" w:rsidP="00EE4CEE">
      <w:pPr>
        <w:pStyle w:val="berschrift2"/>
      </w:pPr>
      <w:bookmarkStart w:id="3" w:name="_Toc509254835"/>
      <w:r>
        <w:t>Planung und Kommunikation</w:t>
      </w:r>
      <w:bookmarkEnd w:id="3"/>
    </w:p>
    <w:p w:rsidR="00CC675D" w:rsidRDefault="00CC675D" w:rsidP="00CC675D">
      <w:r>
        <w:t xml:space="preserve">Die Kommunikation zwischen den Projektteammitgliedern </w:t>
      </w:r>
      <w:r>
        <w:t>wird hauptsächlicher über eine in WhatsApp angelegte Gruppe stattfinden.</w:t>
      </w:r>
    </w:p>
    <w:p w:rsidR="00CC675D" w:rsidRDefault="00CC675D" w:rsidP="00CC675D">
      <w:r>
        <w:t xml:space="preserve">Die Planung der Aufgaben und die Aufgabenverteilung wird mit </w:t>
      </w:r>
      <w:proofErr w:type="spellStart"/>
      <w:r>
        <w:t>Trello</w:t>
      </w:r>
      <w:proofErr w:type="spellEnd"/>
      <w:r>
        <w:t xml:space="preserve"> durchgeführt. </w:t>
      </w:r>
    </w:p>
    <w:p w:rsidR="00CC675D" w:rsidRDefault="00CC675D" w:rsidP="00CC675D">
      <w:r>
        <w:t xml:space="preserve">Das Projekttagebuch sowie auch die Zeiterfassung der einzelnen Teammitglieder wird in einem Microsoft Excel Dokument durchgeführt. </w:t>
      </w:r>
    </w:p>
    <w:p w:rsidR="00CC675D" w:rsidRDefault="00CC675D" w:rsidP="00CC675D">
      <w:r>
        <w:t xml:space="preserve">Für das Code Repository wird </w:t>
      </w:r>
      <w:proofErr w:type="spellStart"/>
      <w:r>
        <w:t>Github</w:t>
      </w:r>
      <w:proofErr w:type="spellEnd"/>
      <w:r>
        <w:t xml:space="preserve"> verwendet. Zusätzlich wird </w:t>
      </w:r>
      <w:proofErr w:type="spellStart"/>
      <w:r>
        <w:t>Github</w:t>
      </w:r>
      <w:proofErr w:type="spellEnd"/>
      <w:r>
        <w:t xml:space="preserve"> auch für die allgemeine Dokumentenverwaltung verwendet. </w:t>
      </w:r>
    </w:p>
    <w:p w:rsidR="00CC675D" w:rsidRDefault="00CC675D" w:rsidP="00CC675D"/>
    <w:p w:rsidR="00CC675D" w:rsidRPr="00CC675D" w:rsidRDefault="00CC675D" w:rsidP="00CC675D"/>
    <w:p w:rsidR="00EE4CEE" w:rsidRDefault="00EE4CEE" w:rsidP="00EE4CEE">
      <w:pPr>
        <w:pStyle w:val="berschrift1"/>
      </w:pPr>
      <w:bookmarkStart w:id="4" w:name="_Toc509254836"/>
      <w:r>
        <w:lastRenderedPageBreak/>
        <w:t>Infrastruktur</w:t>
      </w:r>
      <w:bookmarkEnd w:id="4"/>
    </w:p>
    <w:p w:rsidR="00CC675D" w:rsidRDefault="00CC675D" w:rsidP="00CC675D">
      <w:r>
        <w:t xml:space="preserve">Als Programmiersprache wurde Java 1.8 festgelegt. Die zu verwendende Entwicklungsumgebung ist </w:t>
      </w:r>
      <w:proofErr w:type="spellStart"/>
      <w:r>
        <w:t>Eclipse</w:t>
      </w:r>
      <w:proofErr w:type="spellEnd"/>
      <w:r>
        <w:t xml:space="preserve">. </w:t>
      </w:r>
    </w:p>
    <w:p w:rsidR="00CC675D" w:rsidRDefault="00CC675D" w:rsidP="00CC675D">
      <w:r>
        <w:t xml:space="preserve">Das GUI wird mithilfe von Swing (Java) realisiert. </w:t>
      </w:r>
    </w:p>
    <w:p w:rsidR="00CC675D" w:rsidRDefault="00CC675D" w:rsidP="00CC675D">
      <w:r>
        <w:t xml:space="preserve">Bei dem Prototyp wurde sich für </w:t>
      </w:r>
      <w:proofErr w:type="gramStart"/>
      <w:r>
        <w:t>einen wiederverwendbaren Prototypen</w:t>
      </w:r>
      <w:proofErr w:type="gramEnd"/>
      <w:r>
        <w:t xml:space="preserve"> entschieden, welcher die Grundfunktionen realisieren soll und für die nachfolgende Entwicklung weiterverwendet werden kann. </w:t>
      </w:r>
    </w:p>
    <w:p w:rsidR="00EE4CEE" w:rsidRPr="00EE4CEE" w:rsidRDefault="00EE4CEE" w:rsidP="00EE4CEE"/>
    <w:p w:rsidR="00EE4CEE" w:rsidRDefault="00EE4CEE" w:rsidP="00EE4CEE">
      <w:pPr>
        <w:pStyle w:val="berschrift1"/>
      </w:pPr>
      <w:bookmarkStart w:id="5" w:name="_Toc509254837"/>
      <w:r>
        <w:t xml:space="preserve">User </w:t>
      </w:r>
      <w:proofErr w:type="spellStart"/>
      <w:r>
        <w:t>Requirements</w:t>
      </w:r>
      <w:bookmarkEnd w:id="5"/>
      <w:proofErr w:type="spellEnd"/>
    </w:p>
    <w:p w:rsidR="00EE4CEE" w:rsidRDefault="00CC675D" w:rsidP="00EE4CEE">
      <w:r>
        <w:t xml:space="preserve">Die User </w:t>
      </w:r>
      <w:proofErr w:type="spellStart"/>
      <w:r>
        <w:t>Requirements</w:t>
      </w:r>
      <w:proofErr w:type="spellEnd"/>
      <w:r>
        <w:t xml:space="preserve"> wurden wie folgt definiert: </w:t>
      </w:r>
    </w:p>
    <w:p w:rsidR="00CC675D" w:rsidRDefault="00CC675D" w:rsidP="00CC675D"/>
    <w:p w:rsidR="00CC675D" w:rsidRDefault="00CC675D" w:rsidP="00CC675D">
      <w:pPr>
        <w:pStyle w:val="berschrift2"/>
      </w:pPr>
      <w:bookmarkStart w:id="6" w:name="_Toc509254838"/>
      <w:r w:rsidRPr="00CC675D">
        <w:t>Projekte</w:t>
      </w:r>
      <w:bookmarkEnd w:id="6"/>
    </w:p>
    <w:p w:rsidR="003E237C" w:rsidRPr="003E237C" w:rsidRDefault="003E237C" w:rsidP="003E237C">
      <w:r>
        <w:t xml:space="preserve">Die User </w:t>
      </w:r>
      <w:proofErr w:type="spellStart"/>
      <w:r>
        <w:t>Requirements</w:t>
      </w:r>
      <w:proofErr w:type="spellEnd"/>
      <w:r>
        <w:t xml:space="preserve"> für den Bereich der Projekte setzten sich zusammen aus: 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 w:rsidRPr="006A67A9">
        <w:t>Erstellen von Projekten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einem Projekt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Projektbeschreibung erstellen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Projektübersicht einsehen (Report)</w:t>
      </w:r>
    </w:p>
    <w:p w:rsidR="00CC675D" w:rsidRDefault="00CC675D" w:rsidP="00CC675D"/>
    <w:p w:rsidR="00CC675D" w:rsidRPr="00C15819" w:rsidRDefault="00CC675D" w:rsidP="00CC675D">
      <w:pPr>
        <w:pStyle w:val="berschrift2"/>
      </w:pPr>
      <w:bookmarkStart w:id="7" w:name="_Toc509254839"/>
      <w:r w:rsidRPr="00C15819">
        <w:t>Aufgabenbereiche</w:t>
      </w:r>
      <w:bookmarkEnd w:id="7"/>
    </w:p>
    <w:p w:rsidR="003E237C" w:rsidRDefault="003E237C" w:rsidP="003E237C">
      <w:r>
        <w:t xml:space="preserve">Die User </w:t>
      </w:r>
      <w:proofErr w:type="spellStart"/>
      <w:r>
        <w:t>Requirements</w:t>
      </w:r>
      <w:proofErr w:type="spellEnd"/>
      <w:r>
        <w:t xml:space="preserve"> für den Bereich der </w:t>
      </w:r>
      <w:r>
        <w:t>Aufgabenbereiche</w:t>
      </w:r>
      <w:r>
        <w:t xml:space="preserve">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Erstellen von Aufgabenbereichen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Aufgabenbereichen zu einem Projekt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Aufgabenbereichen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Aufgabenbereichsbeschreibung erstellen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 xml:space="preserve">Aufgaben eines Bereichs als </w:t>
      </w:r>
      <w:proofErr w:type="spellStart"/>
      <w:r>
        <w:t>Swimlane</w:t>
      </w:r>
      <w:proofErr w:type="spellEnd"/>
      <w:r>
        <w:t xml:space="preserve"> einsehen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Aufgabenbereichsübersicht einsehen (Report)</w:t>
      </w:r>
    </w:p>
    <w:p w:rsidR="00CC675D" w:rsidRDefault="00CC675D" w:rsidP="00CC675D"/>
    <w:p w:rsidR="00CC675D" w:rsidRDefault="00CC675D" w:rsidP="00CC675D">
      <w:pPr>
        <w:pStyle w:val="berschrift2"/>
      </w:pPr>
      <w:bookmarkStart w:id="8" w:name="_Toc509254840"/>
      <w:r w:rsidRPr="00C15819">
        <w:t>Aufgaben</w:t>
      </w:r>
      <w:bookmarkEnd w:id="8"/>
    </w:p>
    <w:p w:rsidR="003E237C" w:rsidRPr="003E237C" w:rsidRDefault="003E237C" w:rsidP="003E237C">
      <w:r>
        <w:t xml:space="preserve">Die User </w:t>
      </w:r>
      <w:proofErr w:type="spellStart"/>
      <w:r>
        <w:t>Requirements</w:t>
      </w:r>
      <w:proofErr w:type="spellEnd"/>
      <w:r>
        <w:t xml:space="preserve"> für den Bereich der </w:t>
      </w:r>
      <w:r>
        <w:t>Aufgaben</w:t>
      </w:r>
      <w:r>
        <w:t xml:space="preserve">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Erstellen von Aufgaben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Aufgaben zu einem Aufgabenbereich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Zuordnung von Personen zu einer Aufgabe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Sollzeit eintragen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(Ist-)Zeit eintragen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Datum, Zeit ändern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Statusanzeige zu Aufgaben einsehen</w:t>
      </w:r>
    </w:p>
    <w:p w:rsidR="00CC675D" w:rsidRDefault="00CC675D" w:rsidP="00CC675D"/>
    <w:p w:rsidR="00CC675D" w:rsidRDefault="00CC675D" w:rsidP="00CC675D">
      <w:pPr>
        <w:pStyle w:val="berschrift2"/>
      </w:pPr>
      <w:bookmarkStart w:id="9" w:name="_Toc509254841"/>
      <w:r>
        <w:t>P</w:t>
      </w:r>
      <w:r w:rsidRPr="00744ACC">
        <w:t>ersonen</w:t>
      </w:r>
      <w:bookmarkEnd w:id="9"/>
    </w:p>
    <w:p w:rsidR="003E237C" w:rsidRPr="003E237C" w:rsidRDefault="003E237C" w:rsidP="003E237C">
      <w:r>
        <w:t xml:space="preserve">Die User </w:t>
      </w:r>
      <w:proofErr w:type="spellStart"/>
      <w:r>
        <w:t>Requirements</w:t>
      </w:r>
      <w:proofErr w:type="spellEnd"/>
      <w:r>
        <w:t xml:space="preserve"> für den Bereich der </w:t>
      </w:r>
      <w:r>
        <w:t>Personen (Mitarbeiter)</w:t>
      </w:r>
      <w:r>
        <w:t xml:space="preserve"> setzten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>Personenübersicht einsehen (Userreport)</w:t>
      </w:r>
    </w:p>
    <w:p w:rsidR="00CC675D" w:rsidRDefault="00CC675D" w:rsidP="00CC675D"/>
    <w:p w:rsidR="00CC675D" w:rsidRDefault="00CC675D" w:rsidP="00CC675D">
      <w:pPr>
        <w:pStyle w:val="berschrift2"/>
      </w:pPr>
      <w:bookmarkStart w:id="10" w:name="_Toc509254842"/>
      <w:r w:rsidRPr="00744ACC">
        <w:t>Sonstiges</w:t>
      </w:r>
      <w:bookmarkEnd w:id="10"/>
    </w:p>
    <w:p w:rsidR="003E237C" w:rsidRPr="003E237C" w:rsidRDefault="003E237C" w:rsidP="003E237C">
      <w:r>
        <w:t xml:space="preserve">Die User </w:t>
      </w:r>
      <w:proofErr w:type="spellStart"/>
      <w:r>
        <w:t>Requirements</w:t>
      </w:r>
      <w:proofErr w:type="spellEnd"/>
      <w:r>
        <w:t xml:space="preserve"> für </w:t>
      </w:r>
      <w:r>
        <w:t>die sonstigen Bereiche s</w:t>
      </w:r>
      <w:r>
        <w:t>etzten sich zusammen aus:</w:t>
      </w:r>
    </w:p>
    <w:p w:rsidR="00CC675D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 w:rsidRPr="00744ACC">
        <w:t>Synchronisation</w:t>
      </w:r>
      <w:r>
        <w:t xml:space="preserve"> über mehrere Rechner</w:t>
      </w:r>
    </w:p>
    <w:p w:rsidR="00CC675D" w:rsidRPr="00744ACC" w:rsidRDefault="00CC675D" w:rsidP="00CC675D">
      <w:pPr>
        <w:pStyle w:val="Listenabsatz"/>
        <w:numPr>
          <w:ilvl w:val="0"/>
          <w:numId w:val="34"/>
        </w:numPr>
        <w:spacing w:after="160" w:line="259" w:lineRule="auto"/>
      </w:pPr>
      <w:r>
        <w:t xml:space="preserve">Export des Reports </w:t>
      </w:r>
    </w:p>
    <w:p w:rsidR="00CC675D" w:rsidRPr="00EE4CEE" w:rsidRDefault="00CC675D" w:rsidP="00EE4CEE"/>
    <w:p w:rsidR="00EE4CEE" w:rsidRPr="00EE4CEE" w:rsidRDefault="00EE4CEE" w:rsidP="00EE4CEE">
      <w:pPr>
        <w:pStyle w:val="berschrift1"/>
      </w:pPr>
      <w:bookmarkStart w:id="11" w:name="_Toc509254843"/>
      <w:r>
        <w:t>Funktionsbereiche &amp; Funktionen</w:t>
      </w:r>
      <w:bookmarkEnd w:id="11"/>
    </w:p>
    <w:p w:rsidR="00EE4CEE" w:rsidRDefault="00CC675D" w:rsidP="00EE4CEE">
      <w:r>
        <w:t>Die Funktionsb</w:t>
      </w:r>
      <w:r w:rsidR="003E237C">
        <w:t>e</w:t>
      </w:r>
      <w:r>
        <w:t>reiche sowie die geplanten Funktionen und deren geplanten Soll Zeiten für die Erstellung sind in einer Excel Tabell</w:t>
      </w:r>
      <w:bookmarkStart w:id="12" w:name="_GoBack"/>
      <w:bookmarkEnd w:id="12"/>
      <w:r>
        <w:t xml:space="preserve">e mit dem Namen „Funktionsbereiche und Funktionen“ zu finden. </w:t>
      </w:r>
    </w:p>
    <w:p w:rsidR="00CC675D" w:rsidRPr="00EE4CEE" w:rsidRDefault="00CC675D" w:rsidP="00EE4CEE"/>
    <w:p w:rsidR="00A32FE7" w:rsidRDefault="00CC675D" w:rsidP="00CC675D">
      <w:pPr>
        <w:pStyle w:val="berschrift1"/>
        <w:rPr>
          <w:rFonts w:eastAsia="Times New Roman"/>
        </w:rPr>
      </w:pPr>
      <w:bookmarkStart w:id="13" w:name="_Toc509254844"/>
      <w:r>
        <w:rPr>
          <w:rFonts w:eastAsia="Times New Roman"/>
        </w:rPr>
        <w:t>Zugangsdaten</w:t>
      </w:r>
      <w:bookmarkEnd w:id="13"/>
    </w:p>
    <w:p w:rsidR="00CC675D" w:rsidRDefault="00CC675D" w:rsidP="00CC675D">
      <w:r>
        <w:t xml:space="preserve">Über folgenden Link kann auf die Planung im </w:t>
      </w:r>
      <w:proofErr w:type="spellStart"/>
      <w:r>
        <w:t>Trello</w:t>
      </w:r>
      <w:proofErr w:type="spellEnd"/>
      <w:r>
        <w:t xml:space="preserve"> zugegriffen werden: </w:t>
      </w:r>
    </w:p>
    <w:p w:rsidR="00CC675D" w:rsidRDefault="00CC675D" w:rsidP="00CC675D">
      <w:hyperlink r:id="rId11" w:history="1">
        <w:r w:rsidRPr="00B60CB6">
          <w:rPr>
            <w:rStyle w:val="Hyperlink"/>
          </w:rPr>
          <w:t>https://trello.com/invite/259035_softengpr/6b9df16547ade81484be922fba49d056</w:t>
        </w:r>
      </w:hyperlink>
    </w:p>
    <w:p w:rsidR="00CC675D" w:rsidRDefault="00CC675D" w:rsidP="00CC675D"/>
    <w:p w:rsidR="00CC675D" w:rsidRDefault="00CC675D" w:rsidP="00CC675D">
      <w:r>
        <w:t xml:space="preserve">Über folgenden Link kann auf unsere Dokumentenverwaltung im </w:t>
      </w:r>
      <w:proofErr w:type="spellStart"/>
      <w:r>
        <w:t>Github</w:t>
      </w:r>
      <w:proofErr w:type="spellEnd"/>
      <w:r>
        <w:t xml:space="preserve"> zugegriffen werden:</w:t>
      </w:r>
    </w:p>
    <w:p w:rsidR="00CC675D" w:rsidRDefault="00CC675D" w:rsidP="00CC675D">
      <w:hyperlink r:id="rId12" w:history="1">
        <w:r w:rsidRPr="00B60CB6">
          <w:rPr>
            <w:rStyle w:val="Hyperlink"/>
          </w:rPr>
          <w:t>https://github.com/ateuchtmann/259035_SoftEngPR</w:t>
        </w:r>
      </w:hyperlink>
    </w:p>
    <w:p w:rsidR="00CC675D" w:rsidRPr="00CC675D" w:rsidRDefault="00CC675D" w:rsidP="00CC675D"/>
    <w:p w:rsidR="005A6523" w:rsidRDefault="005A6523">
      <w:pPr>
        <w:spacing w:after="160" w:line="259" w:lineRule="auto"/>
        <w:rPr>
          <w:rFonts w:eastAsia="Times New Roman" w:cs="Arial"/>
          <w:b/>
        </w:rPr>
      </w:pPr>
      <w:r>
        <w:rPr>
          <w:rFonts w:eastAsia="Times New Roman" w:cs="Arial"/>
          <w:b/>
        </w:rPr>
        <w:br w:type="page"/>
      </w:r>
    </w:p>
    <w:p w:rsidR="00A32FE7" w:rsidRPr="00A32FE7" w:rsidRDefault="00A32FE7" w:rsidP="00A32FE7"/>
    <w:sectPr w:rsidR="00A32FE7" w:rsidRPr="00A32FE7" w:rsidSect="00F16D7E">
      <w:headerReference w:type="default" r:id="rId13"/>
      <w:footerReference w:type="default" r:id="rId14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D53" w:rsidRDefault="00094D53" w:rsidP="000A78E0">
      <w:pPr>
        <w:spacing w:line="240" w:lineRule="auto"/>
      </w:pPr>
      <w:r>
        <w:separator/>
      </w:r>
    </w:p>
  </w:endnote>
  <w:endnote w:type="continuationSeparator" w:id="0">
    <w:p w:rsidR="00094D53" w:rsidRDefault="00094D53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53882178" wp14:editId="2878C818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88217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EE4CEE">
      <w:rPr>
        <w:noProof/>
      </w:rPr>
      <w:t>19. März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4CEE">
          <w:t>aistl_000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B4447F">
      <w:rPr>
        <w:noProof/>
      </w:rPr>
      <w:t>2</w:t>
    </w:r>
    <w:r w:rsidRPr="004746F8">
      <w:fldChar w:fldCharType="end"/>
    </w:r>
    <w:r w:rsidR="000D62F4" w:rsidRPr="004746F8">
      <w:t>/</w:t>
    </w:r>
    <w:fldSimple w:instr=" NUMPAGES   \* MERGEFORMAT ">
      <w:r w:rsidR="00B4447F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D53" w:rsidRDefault="00094D53" w:rsidP="000A78E0">
      <w:pPr>
        <w:spacing w:line="240" w:lineRule="auto"/>
      </w:pPr>
      <w:r>
        <w:separator/>
      </w:r>
    </w:p>
  </w:footnote>
  <w:footnote w:type="continuationSeparator" w:id="0">
    <w:p w:rsidR="00094D53" w:rsidRDefault="00094D53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54E9C0B2" wp14:editId="26923F03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3CA10FD8" wp14:editId="09E9A41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A8301A"/>
    <w:multiLevelType w:val="multilevel"/>
    <w:tmpl w:val="0C07001D"/>
    <w:numStyleLink w:val="ListeJKU"/>
  </w:abstractNum>
  <w:abstractNum w:abstractNumId="19" w15:restartNumberingAfterBreak="0">
    <w:nsid w:val="32424BA5"/>
    <w:multiLevelType w:val="multilevel"/>
    <w:tmpl w:val="977E5672"/>
    <w:numStyleLink w:val="berschriftenJKU"/>
  </w:abstractNum>
  <w:abstractNum w:abstractNumId="20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8B3AD6"/>
    <w:multiLevelType w:val="multilevel"/>
    <w:tmpl w:val="0C07001D"/>
    <w:numStyleLink w:val="ListeJKU"/>
  </w:abstractNum>
  <w:abstractNum w:abstractNumId="25" w15:restartNumberingAfterBreak="0">
    <w:nsid w:val="54C31605"/>
    <w:multiLevelType w:val="multilevel"/>
    <w:tmpl w:val="977E5672"/>
    <w:numStyleLink w:val="berschriftenJKU"/>
  </w:abstractNum>
  <w:abstractNum w:abstractNumId="26" w15:restartNumberingAfterBreak="0">
    <w:nsid w:val="58CC647B"/>
    <w:multiLevelType w:val="multilevel"/>
    <w:tmpl w:val="977E5672"/>
    <w:numStyleLink w:val="berschriftenJKU"/>
  </w:abstractNum>
  <w:abstractNum w:abstractNumId="27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C6BC4"/>
    <w:multiLevelType w:val="multilevel"/>
    <w:tmpl w:val="977E5672"/>
    <w:numStyleLink w:val="berschriftenJKU"/>
  </w:abstractNum>
  <w:abstractNum w:abstractNumId="29" w15:restartNumberingAfterBreak="0">
    <w:nsid w:val="73486D13"/>
    <w:multiLevelType w:val="multilevel"/>
    <w:tmpl w:val="977E5672"/>
    <w:numStyleLink w:val="berschriftenJKU"/>
  </w:abstractNum>
  <w:abstractNum w:abstractNumId="30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27"/>
  </w:num>
  <w:num w:numId="3">
    <w:abstractNumId w:val="30"/>
  </w:num>
  <w:num w:numId="4">
    <w:abstractNumId w:val="20"/>
  </w:num>
  <w:num w:numId="5">
    <w:abstractNumId w:val="11"/>
  </w:num>
  <w:num w:numId="6">
    <w:abstractNumId w:val="18"/>
  </w:num>
  <w:num w:numId="7">
    <w:abstractNumId w:val="16"/>
  </w:num>
  <w:num w:numId="8">
    <w:abstractNumId w:val="24"/>
  </w:num>
  <w:num w:numId="9">
    <w:abstractNumId w:val="21"/>
  </w:num>
  <w:num w:numId="10">
    <w:abstractNumId w:val="31"/>
  </w:num>
  <w:num w:numId="11">
    <w:abstractNumId w:val="19"/>
  </w:num>
  <w:num w:numId="12">
    <w:abstractNumId w:val="28"/>
  </w:num>
  <w:num w:numId="13">
    <w:abstractNumId w:val="25"/>
  </w:num>
  <w:num w:numId="14">
    <w:abstractNumId w:val="12"/>
  </w:num>
  <w:num w:numId="15">
    <w:abstractNumId w:val="29"/>
  </w:num>
  <w:num w:numId="16">
    <w:abstractNumId w:val="13"/>
  </w:num>
  <w:num w:numId="17">
    <w:abstractNumId w:val="14"/>
  </w:num>
  <w:num w:numId="18">
    <w:abstractNumId w:val="26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3"/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EE"/>
    <w:rsid w:val="0000107A"/>
    <w:rsid w:val="00006787"/>
    <w:rsid w:val="000142CC"/>
    <w:rsid w:val="000209C5"/>
    <w:rsid w:val="0003638D"/>
    <w:rsid w:val="00044044"/>
    <w:rsid w:val="00051EB1"/>
    <w:rsid w:val="00055908"/>
    <w:rsid w:val="000654AB"/>
    <w:rsid w:val="00084606"/>
    <w:rsid w:val="0008652A"/>
    <w:rsid w:val="0009340E"/>
    <w:rsid w:val="00094D53"/>
    <w:rsid w:val="000A61DB"/>
    <w:rsid w:val="000A78E0"/>
    <w:rsid w:val="000C0B44"/>
    <w:rsid w:val="000C35CC"/>
    <w:rsid w:val="000C450D"/>
    <w:rsid w:val="000D62F4"/>
    <w:rsid w:val="000E39EB"/>
    <w:rsid w:val="000F0A7A"/>
    <w:rsid w:val="000F58B2"/>
    <w:rsid w:val="001072FF"/>
    <w:rsid w:val="001322F8"/>
    <w:rsid w:val="00134AF8"/>
    <w:rsid w:val="001351C3"/>
    <w:rsid w:val="001368DB"/>
    <w:rsid w:val="00150293"/>
    <w:rsid w:val="00172CBC"/>
    <w:rsid w:val="001771C5"/>
    <w:rsid w:val="0017773D"/>
    <w:rsid w:val="00180296"/>
    <w:rsid w:val="001B673F"/>
    <w:rsid w:val="001E5A49"/>
    <w:rsid w:val="001E6E86"/>
    <w:rsid w:val="001F49CA"/>
    <w:rsid w:val="001F5E0C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642D"/>
    <w:rsid w:val="003075F7"/>
    <w:rsid w:val="00325F13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237C"/>
    <w:rsid w:val="003E44C5"/>
    <w:rsid w:val="003E542E"/>
    <w:rsid w:val="003E62AE"/>
    <w:rsid w:val="003F0A18"/>
    <w:rsid w:val="00400E28"/>
    <w:rsid w:val="00405FCC"/>
    <w:rsid w:val="00420A85"/>
    <w:rsid w:val="00423980"/>
    <w:rsid w:val="00423E25"/>
    <w:rsid w:val="00435574"/>
    <w:rsid w:val="00435FC2"/>
    <w:rsid w:val="00437EEE"/>
    <w:rsid w:val="00446C89"/>
    <w:rsid w:val="004501D2"/>
    <w:rsid w:val="00453804"/>
    <w:rsid w:val="0046079D"/>
    <w:rsid w:val="00463F10"/>
    <w:rsid w:val="004746F8"/>
    <w:rsid w:val="00476919"/>
    <w:rsid w:val="00480D23"/>
    <w:rsid w:val="00492C81"/>
    <w:rsid w:val="00493458"/>
    <w:rsid w:val="00493D25"/>
    <w:rsid w:val="004A5B02"/>
    <w:rsid w:val="004B2888"/>
    <w:rsid w:val="004C039C"/>
    <w:rsid w:val="004C070F"/>
    <w:rsid w:val="004E0E1F"/>
    <w:rsid w:val="004E2D1F"/>
    <w:rsid w:val="004F5281"/>
    <w:rsid w:val="00512A4E"/>
    <w:rsid w:val="00520497"/>
    <w:rsid w:val="00524CA5"/>
    <w:rsid w:val="00525ACA"/>
    <w:rsid w:val="00540790"/>
    <w:rsid w:val="00542909"/>
    <w:rsid w:val="00547D27"/>
    <w:rsid w:val="00552B53"/>
    <w:rsid w:val="00553D99"/>
    <w:rsid w:val="005600D8"/>
    <w:rsid w:val="005774F3"/>
    <w:rsid w:val="005939F7"/>
    <w:rsid w:val="00597E4E"/>
    <w:rsid w:val="005A2D2F"/>
    <w:rsid w:val="005A6523"/>
    <w:rsid w:val="005A7BA3"/>
    <w:rsid w:val="005B5973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514D"/>
    <w:rsid w:val="006C111C"/>
    <w:rsid w:val="006D549D"/>
    <w:rsid w:val="006D7AE8"/>
    <w:rsid w:val="006F5311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54247"/>
    <w:rsid w:val="00760B06"/>
    <w:rsid w:val="007613D3"/>
    <w:rsid w:val="00777598"/>
    <w:rsid w:val="00777AFD"/>
    <w:rsid w:val="0078482C"/>
    <w:rsid w:val="007933FE"/>
    <w:rsid w:val="007A70FB"/>
    <w:rsid w:val="007A740A"/>
    <w:rsid w:val="007B1304"/>
    <w:rsid w:val="007C7EAA"/>
    <w:rsid w:val="007D65DB"/>
    <w:rsid w:val="007E3D82"/>
    <w:rsid w:val="007E769E"/>
    <w:rsid w:val="007F20A0"/>
    <w:rsid w:val="007F47D9"/>
    <w:rsid w:val="007F6BDF"/>
    <w:rsid w:val="008105C4"/>
    <w:rsid w:val="00845559"/>
    <w:rsid w:val="008551B8"/>
    <w:rsid w:val="008623C7"/>
    <w:rsid w:val="00871907"/>
    <w:rsid w:val="008730D8"/>
    <w:rsid w:val="008B01A8"/>
    <w:rsid w:val="008C6C3A"/>
    <w:rsid w:val="008D1A23"/>
    <w:rsid w:val="008E2E9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3255"/>
    <w:rsid w:val="00983A2C"/>
    <w:rsid w:val="009840CC"/>
    <w:rsid w:val="00992451"/>
    <w:rsid w:val="009B07E4"/>
    <w:rsid w:val="009B0E9F"/>
    <w:rsid w:val="009C2DD7"/>
    <w:rsid w:val="009C7F93"/>
    <w:rsid w:val="009D3BCE"/>
    <w:rsid w:val="009D692A"/>
    <w:rsid w:val="009D7375"/>
    <w:rsid w:val="00A00675"/>
    <w:rsid w:val="00A01675"/>
    <w:rsid w:val="00A110A1"/>
    <w:rsid w:val="00A32FE7"/>
    <w:rsid w:val="00A53D68"/>
    <w:rsid w:val="00A6291E"/>
    <w:rsid w:val="00A906E7"/>
    <w:rsid w:val="00A94104"/>
    <w:rsid w:val="00AA0715"/>
    <w:rsid w:val="00AA09F1"/>
    <w:rsid w:val="00AA7A31"/>
    <w:rsid w:val="00AB786E"/>
    <w:rsid w:val="00AD7F7D"/>
    <w:rsid w:val="00AF482E"/>
    <w:rsid w:val="00AF6889"/>
    <w:rsid w:val="00B347A1"/>
    <w:rsid w:val="00B4447F"/>
    <w:rsid w:val="00B4787B"/>
    <w:rsid w:val="00B57A60"/>
    <w:rsid w:val="00B57F6E"/>
    <w:rsid w:val="00B614EA"/>
    <w:rsid w:val="00B63D82"/>
    <w:rsid w:val="00B66388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7485A"/>
    <w:rsid w:val="00DA7A6A"/>
    <w:rsid w:val="00DB6913"/>
    <w:rsid w:val="00DD0E55"/>
    <w:rsid w:val="00DD43C7"/>
    <w:rsid w:val="00DE23F9"/>
    <w:rsid w:val="00DE4488"/>
    <w:rsid w:val="00DF476D"/>
    <w:rsid w:val="00DF4CC2"/>
    <w:rsid w:val="00DF5147"/>
    <w:rsid w:val="00E122D4"/>
    <w:rsid w:val="00E232BA"/>
    <w:rsid w:val="00E334ED"/>
    <w:rsid w:val="00E436F8"/>
    <w:rsid w:val="00E56887"/>
    <w:rsid w:val="00E742ED"/>
    <w:rsid w:val="00E77FA5"/>
    <w:rsid w:val="00E9754F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FE2"/>
    <w:rsid w:val="00F619F5"/>
    <w:rsid w:val="00F77327"/>
    <w:rsid w:val="00F8701B"/>
    <w:rsid w:val="00F93E08"/>
    <w:rsid w:val="00FB0B03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A4EC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teuchtmann/259035_SoftEngP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invite/259035_softengpr/6b9df16547ade81484be922fba49d05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000000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C2"/>
    <w:rsid w:val="00A3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F5D3DAD2-7329-41FF-BF28-AC560E4F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6</Pages>
  <Words>653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aistl_000</dc:creator>
  <cp:lastModifiedBy>aistl_000</cp:lastModifiedBy>
  <cp:revision>1</cp:revision>
  <cp:lastPrinted>2015-11-26T08:53:00Z</cp:lastPrinted>
  <dcterms:created xsi:type="dcterms:W3CDTF">2018-03-19T19:11:00Z</dcterms:created>
  <dcterms:modified xsi:type="dcterms:W3CDTF">2018-03-19T19:35:00Z</dcterms:modified>
</cp:coreProperties>
</file>